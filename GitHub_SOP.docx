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C947" w14:textId="77777777" w:rsidR="00A177B6" w:rsidRDefault="00A177B6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61B48B5E" w14:textId="77777777" w:rsidR="00A177B6" w:rsidRDefault="00A177B6" w:rsidP="00C6554A">
      <w:pPr>
        <w:pStyle w:val="Photo"/>
      </w:pPr>
    </w:p>
    <w:p w14:paraId="2E5C3478" w14:textId="77777777" w:rsidR="00A177B6" w:rsidRDefault="00A177B6" w:rsidP="00C6554A">
      <w:pPr>
        <w:pStyle w:val="Photo"/>
      </w:pPr>
    </w:p>
    <w:p w14:paraId="4A9E4CB1" w14:textId="77777777" w:rsidR="00A177B6" w:rsidRDefault="00A177B6" w:rsidP="00C6554A">
      <w:pPr>
        <w:pStyle w:val="Photo"/>
      </w:pPr>
    </w:p>
    <w:p w14:paraId="0369A8BF" w14:textId="2255A4C1" w:rsidR="00C6554A" w:rsidRPr="008B5277" w:rsidRDefault="00A177B6" w:rsidP="000D2977">
      <w:pPr>
        <w:pStyle w:val="Photo"/>
      </w:pPr>
      <w:r>
        <w:rPr>
          <w:noProof/>
        </w:rPr>
        <w:drawing>
          <wp:inline distT="0" distB="0" distL="0" distR="0" wp14:anchorId="1F4CB22D" wp14:editId="7724C73C">
            <wp:extent cx="5486400" cy="3086100"/>
            <wp:effectExtent l="0" t="0" r="0" b="0"/>
            <wp:docPr id="948321220" name="Picture 1" descr="A logo with a cat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1220" name="Picture 1" descr="A logo with a cat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041A57D" w14:textId="77777777" w:rsidR="00A177B6" w:rsidRDefault="00A177B6" w:rsidP="000D2977">
      <w:pPr>
        <w:pStyle w:val="Title"/>
        <w:jc w:val="center"/>
      </w:pPr>
    </w:p>
    <w:p w14:paraId="451802AA" w14:textId="676925F3" w:rsidR="00A177B6" w:rsidRPr="00AE333F" w:rsidRDefault="00A177B6" w:rsidP="000D2977">
      <w:pPr>
        <w:pStyle w:val="Title"/>
        <w:jc w:val="center"/>
        <w:rPr>
          <w:color w:val="593470" w:themeColor="accent1" w:themeShade="80"/>
        </w:rPr>
      </w:pPr>
      <w:r w:rsidRPr="00AE333F">
        <w:rPr>
          <w:color w:val="593470" w:themeColor="accent1" w:themeShade="80"/>
        </w:rPr>
        <w:t>GitHub SOP (Standard Operating Procedure)</w:t>
      </w:r>
    </w:p>
    <w:p w14:paraId="1F119FA1" w14:textId="77777777" w:rsidR="00A177B6" w:rsidRDefault="00A177B6" w:rsidP="00C6554A">
      <w:pPr>
        <w:pStyle w:val="Subtitle"/>
      </w:pPr>
    </w:p>
    <w:p w14:paraId="77C12C07" w14:textId="77777777" w:rsidR="00A177B6" w:rsidRDefault="00A177B6" w:rsidP="00C6554A">
      <w:pPr>
        <w:pStyle w:val="Subtitle"/>
      </w:pPr>
    </w:p>
    <w:p w14:paraId="7C6D190E" w14:textId="77777777" w:rsidR="00A177B6" w:rsidRDefault="00A177B6" w:rsidP="00C6554A">
      <w:pPr>
        <w:pStyle w:val="Subtitle"/>
      </w:pPr>
    </w:p>
    <w:p w14:paraId="5B1C754D" w14:textId="77777777" w:rsidR="00A177B6" w:rsidRDefault="00A177B6" w:rsidP="00C6554A">
      <w:pPr>
        <w:pStyle w:val="Subtitle"/>
      </w:pPr>
    </w:p>
    <w:p w14:paraId="6B1E3A81" w14:textId="77777777" w:rsidR="00A177B6" w:rsidRPr="00D5413C" w:rsidRDefault="00A177B6" w:rsidP="00C6554A">
      <w:pPr>
        <w:pStyle w:val="Subtitle"/>
      </w:pPr>
    </w:p>
    <w:p w14:paraId="30DDA38F" w14:textId="02C4F089" w:rsidR="00C6554A" w:rsidRDefault="00C6554A" w:rsidP="00C6554A">
      <w:pPr>
        <w:pStyle w:val="ContactInfo"/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1729762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2C0C48" w14:textId="2AE91FBB" w:rsidR="00A177B6" w:rsidRDefault="00A177B6">
          <w:pPr>
            <w:pStyle w:val="TOCHeading"/>
          </w:pPr>
          <w:r>
            <w:t>Table of Contents</w:t>
          </w:r>
        </w:p>
        <w:p w14:paraId="1ABCCDD4" w14:textId="49854AC4" w:rsidR="0059464A" w:rsidRDefault="00A177B6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35574" w:history="1">
            <w:r w:rsidR="0059464A" w:rsidRPr="00196834">
              <w:rPr>
                <w:rStyle w:val="Hyperlink"/>
                <w:noProof/>
              </w:rPr>
              <w:t>GitHub Organizations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_Toc146635574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2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58310E6A" w14:textId="13415C66" w:rsidR="0059464A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75" w:history="1">
            <w:r w:rsidR="0059464A" w:rsidRPr="00196834">
              <w:rPr>
                <w:rStyle w:val="Hyperlink"/>
                <w:noProof/>
              </w:rPr>
              <w:t>Setup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_Toc146635575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2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6D02CE86" w14:textId="1F24B8C1" w:rsidR="0059464A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76" w:history="1">
            <w:r w:rsidR="0059464A" w:rsidRPr="00196834">
              <w:rPr>
                <w:rStyle w:val="Hyperlink"/>
                <w:noProof/>
              </w:rPr>
              <w:t>How to use Organizations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_Toc146635576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2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1FB9D89A" w14:textId="7ED929E7" w:rsidR="0059464A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77" w:history="1">
            <w:r w:rsidR="0059464A" w:rsidRPr="00196834">
              <w:rPr>
                <w:rStyle w:val="Hyperlink"/>
                <w:noProof/>
              </w:rPr>
              <w:t>Repository settings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_Toc146635577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2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37B75168" w14:textId="0F7B4F4E" w:rsidR="0059464A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78" w:history="1">
            <w:r w:rsidR="0059464A" w:rsidRPr="00196834">
              <w:rPr>
                <w:rStyle w:val="Hyperlink"/>
                <w:noProof/>
              </w:rPr>
              <w:t>Merge requests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_Toc146635578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2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0EBAC4DF" w14:textId="35482AF1" w:rsidR="0059464A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79" w:history="1">
            <w:r w:rsidR="0059464A" w:rsidRPr="00196834">
              <w:rPr>
                <w:rStyle w:val="Hyperlink"/>
                <w:noProof/>
              </w:rPr>
              <w:t>Code base conflict management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_Toc146635579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2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2E1F5A6E" w14:textId="3015A736" w:rsidR="0059464A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0" w:history="1">
            <w:r w:rsidR="0059464A" w:rsidRPr="00196834">
              <w:rPr>
                <w:rStyle w:val="Hyperlink"/>
                <w:noProof/>
              </w:rPr>
              <w:t>Label creation with meaningful descriptions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_Toc146635580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2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03DD0961" w14:textId="642CC1C7" w:rsidR="0059464A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1" w:history="1">
            <w:r w:rsidR="0059464A" w:rsidRPr="00196834">
              <w:rPr>
                <w:rStyle w:val="Hyperlink"/>
                <w:noProof/>
              </w:rPr>
              <w:t>Creation of issues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_Toc146635581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2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51BD726E" w14:textId="01A958C9" w:rsidR="0059464A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2" w:history="1">
            <w:r w:rsidR="0059464A" w:rsidRPr="00196834">
              <w:rPr>
                <w:rStyle w:val="Hyperlink"/>
                <w:noProof/>
              </w:rPr>
              <w:t>Collaborator assigning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_Toc146635582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2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6BDBB588" w14:textId="4DF99C24" w:rsidR="0059464A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3" w:history="1">
            <w:r w:rsidR="0059464A" w:rsidRPr="00196834">
              <w:rPr>
                <w:rStyle w:val="Hyperlink"/>
                <w:noProof/>
              </w:rPr>
              <w:t>Filtering issues based on labels &amp; assignees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_Toc146635583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2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66D01EDC" w14:textId="0BFDE19B" w:rsidR="0059464A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4" w:history="1">
            <w:r w:rsidR="0059464A" w:rsidRPr="00196834">
              <w:rPr>
                <w:rStyle w:val="Hyperlink"/>
                <w:noProof/>
              </w:rPr>
              <w:t>Branch management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_Toc146635584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3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593CD2E2" w14:textId="05B328DE" w:rsidR="0059464A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5" w:history="1">
            <w:r w:rsidR="0059464A" w:rsidRPr="00196834">
              <w:rPr>
                <w:rStyle w:val="Hyperlink"/>
                <w:noProof/>
              </w:rPr>
              <w:t>Main (Live)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_Toc146635585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3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0D7316B3" w14:textId="62C468EF" w:rsidR="0059464A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6" w:history="1">
            <w:r w:rsidR="0059464A" w:rsidRPr="00196834">
              <w:rPr>
                <w:rStyle w:val="Hyperlink"/>
                <w:noProof/>
              </w:rPr>
              <w:t>Testing (Staging)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_Toc146635586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3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133A8867" w14:textId="5DD389FA" w:rsidR="0059464A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7" w:history="1">
            <w:r w:rsidR="0059464A" w:rsidRPr="00196834">
              <w:rPr>
                <w:rStyle w:val="Hyperlink"/>
                <w:noProof/>
              </w:rPr>
              <w:t>Individual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_Toc146635587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3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478F93CF" w14:textId="01ED8D0E" w:rsidR="0059464A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8" w:history="1">
            <w:r w:rsidR="0059464A" w:rsidRPr="00196834">
              <w:rPr>
                <w:rStyle w:val="Hyperlink"/>
                <w:noProof/>
              </w:rPr>
              <w:t>Milestone management for achieving sprint targets.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_Toc146635588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3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6A265579" w14:textId="3830C4F4" w:rsidR="0059464A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635589" w:history="1">
            <w:r w:rsidR="0059464A" w:rsidRPr="00196834">
              <w:rPr>
                <w:rStyle w:val="Hyperlink"/>
                <w:noProof/>
              </w:rPr>
              <w:t>Extra information and resources</w:t>
            </w:r>
            <w:r w:rsidR="0059464A">
              <w:rPr>
                <w:noProof/>
                <w:webHidden/>
              </w:rPr>
              <w:tab/>
            </w:r>
            <w:r w:rsidR="0059464A">
              <w:rPr>
                <w:noProof/>
                <w:webHidden/>
              </w:rPr>
              <w:fldChar w:fldCharType="begin"/>
            </w:r>
            <w:r w:rsidR="0059464A">
              <w:rPr>
                <w:noProof/>
                <w:webHidden/>
              </w:rPr>
              <w:instrText xml:space="preserve"> PAGEREF _Toc146635589 \h </w:instrText>
            </w:r>
            <w:r w:rsidR="0059464A">
              <w:rPr>
                <w:noProof/>
                <w:webHidden/>
              </w:rPr>
            </w:r>
            <w:r w:rsidR="0059464A">
              <w:rPr>
                <w:noProof/>
                <w:webHidden/>
              </w:rPr>
              <w:fldChar w:fldCharType="separate"/>
            </w:r>
            <w:r w:rsidR="00711376">
              <w:rPr>
                <w:noProof/>
                <w:webHidden/>
              </w:rPr>
              <w:t>4</w:t>
            </w:r>
            <w:r w:rsidR="0059464A">
              <w:rPr>
                <w:noProof/>
                <w:webHidden/>
              </w:rPr>
              <w:fldChar w:fldCharType="end"/>
            </w:r>
          </w:hyperlink>
        </w:p>
        <w:p w14:paraId="6BDFF893" w14:textId="5BA9E4AA" w:rsidR="00A177B6" w:rsidRDefault="00A177B6">
          <w:r>
            <w:rPr>
              <w:b/>
              <w:bCs/>
              <w:noProof/>
            </w:rPr>
            <w:fldChar w:fldCharType="end"/>
          </w:r>
        </w:p>
      </w:sdtContent>
    </w:sdt>
    <w:p w14:paraId="2788A9EE" w14:textId="77777777" w:rsidR="00A177B6" w:rsidRDefault="00A177B6" w:rsidP="00C6554A">
      <w:pPr>
        <w:pStyle w:val="ContactInfo"/>
      </w:pPr>
    </w:p>
    <w:p w14:paraId="31293146" w14:textId="77777777" w:rsidR="00A177B6" w:rsidRDefault="00A177B6" w:rsidP="00C6554A">
      <w:pPr>
        <w:pStyle w:val="ContactInfo"/>
      </w:pPr>
    </w:p>
    <w:p w14:paraId="776E25DC" w14:textId="77777777" w:rsidR="00A177B6" w:rsidRDefault="00A177B6" w:rsidP="00C6554A">
      <w:pPr>
        <w:pStyle w:val="ContactInfo"/>
      </w:pPr>
    </w:p>
    <w:p w14:paraId="003B388C" w14:textId="77777777" w:rsidR="00A177B6" w:rsidRDefault="00A177B6" w:rsidP="00C6554A">
      <w:pPr>
        <w:pStyle w:val="ContactInfo"/>
      </w:pPr>
    </w:p>
    <w:p w14:paraId="44A19865" w14:textId="77777777" w:rsidR="002A0696" w:rsidRDefault="002A0696" w:rsidP="00C6554A">
      <w:pPr>
        <w:pStyle w:val="ContactInfo"/>
      </w:pPr>
    </w:p>
    <w:p w14:paraId="086ECDA2" w14:textId="77777777" w:rsidR="002A0696" w:rsidRDefault="002A0696" w:rsidP="00C6554A">
      <w:pPr>
        <w:pStyle w:val="ContactInfo"/>
      </w:pPr>
    </w:p>
    <w:p w14:paraId="6D27CFBD" w14:textId="77777777" w:rsidR="00711376" w:rsidRDefault="00711376" w:rsidP="00C6554A">
      <w:pPr>
        <w:pStyle w:val="ContactInfo"/>
      </w:pPr>
    </w:p>
    <w:p w14:paraId="20DF2A29" w14:textId="77777777" w:rsidR="00711376" w:rsidRDefault="00711376" w:rsidP="00C6554A">
      <w:pPr>
        <w:pStyle w:val="ContactInfo"/>
      </w:pPr>
    </w:p>
    <w:p w14:paraId="26234A54" w14:textId="77777777" w:rsidR="00711376" w:rsidRDefault="00711376" w:rsidP="00C6554A">
      <w:pPr>
        <w:pStyle w:val="ContactInfo"/>
      </w:pPr>
    </w:p>
    <w:p w14:paraId="6641BE0B" w14:textId="77777777" w:rsidR="00736588" w:rsidRDefault="00736588" w:rsidP="00C6554A">
      <w:pPr>
        <w:pStyle w:val="ContactInfo"/>
      </w:pPr>
    </w:p>
    <w:p w14:paraId="3878A64F" w14:textId="77777777" w:rsidR="00736588" w:rsidRDefault="00736588" w:rsidP="00C6554A">
      <w:pPr>
        <w:pStyle w:val="ContactInfo"/>
      </w:pPr>
    </w:p>
    <w:p w14:paraId="603FA8C7" w14:textId="77777777" w:rsidR="00736588" w:rsidRDefault="00736588" w:rsidP="00C6554A">
      <w:pPr>
        <w:pStyle w:val="ContactInfo"/>
      </w:pPr>
    </w:p>
    <w:p w14:paraId="314EA52F" w14:textId="77777777" w:rsidR="002A0696" w:rsidRDefault="002A0696" w:rsidP="00C6554A">
      <w:pPr>
        <w:pStyle w:val="ContactInfo"/>
      </w:pPr>
    </w:p>
    <w:p w14:paraId="3B67A4D7" w14:textId="77777777" w:rsidR="002A0696" w:rsidRDefault="002A0696" w:rsidP="00C6554A">
      <w:pPr>
        <w:pStyle w:val="ContactInfo"/>
      </w:pPr>
    </w:p>
    <w:p w14:paraId="10235717" w14:textId="77777777" w:rsidR="00D26EF4" w:rsidRDefault="00D26EF4" w:rsidP="00C6554A">
      <w:pPr>
        <w:pStyle w:val="ContactInfo"/>
      </w:pPr>
    </w:p>
    <w:p w14:paraId="049BD95C" w14:textId="77777777" w:rsidR="00D26EF4" w:rsidRDefault="00D26EF4" w:rsidP="00C6554A">
      <w:pPr>
        <w:pStyle w:val="ContactInfo"/>
      </w:pPr>
    </w:p>
    <w:p w14:paraId="78BCDFB8" w14:textId="77777777" w:rsidR="00D26EF4" w:rsidRDefault="00D26EF4" w:rsidP="00C6554A">
      <w:pPr>
        <w:pStyle w:val="ContactInfo"/>
      </w:pPr>
    </w:p>
    <w:p w14:paraId="10414C85" w14:textId="77777777" w:rsidR="002A0696" w:rsidRDefault="002A0696" w:rsidP="00C6554A">
      <w:pPr>
        <w:pStyle w:val="ContactInfo"/>
      </w:pPr>
    </w:p>
    <w:p w14:paraId="3E323041" w14:textId="77777777" w:rsidR="002A0696" w:rsidRDefault="002A0696" w:rsidP="00C6554A">
      <w:pPr>
        <w:pStyle w:val="ContactInfo"/>
      </w:pPr>
    </w:p>
    <w:p w14:paraId="41D86D1B" w14:textId="6DCB2F7B" w:rsidR="00C6554A" w:rsidRDefault="00A177B6" w:rsidP="00C6554A">
      <w:pPr>
        <w:pStyle w:val="Heading1"/>
      </w:pPr>
      <w:bookmarkStart w:id="5" w:name="_Toc146635574"/>
      <w:r w:rsidRPr="00A177B6">
        <w:lastRenderedPageBreak/>
        <w:t>GitHub Organization</w:t>
      </w:r>
      <w:r w:rsidR="002A0696">
        <w:t>s</w:t>
      </w:r>
      <w:bookmarkEnd w:id="5"/>
    </w:p>
    <w:p w14:paraId="03E251F4" w14:textId="47D37710" w:rsidR="00D26EF4" w:rsidRPr="00736588" w:rsidRDefault="00000000" w:rsidP="0059464A">
      <w:pPr>
        <w:pStyle w:val="NoSpacing"/>
        <w:rPr>
          <w:rFonts w:eastAsiaTheme="minorHAnsi"/>
          <w:caps/>
        </w:rPr>
      </w:pPr>
      <w:hyperlink r:id="rId9" w:history="1">
        <w:r w:rsidR="00D26EF4" w:rsidRPr="002C40C0">
          <w:rPr>
            <w:rStyle w:val="Hyperlink"/>
            <w:rFonts w:eastAsiaTheme="minorHAnsi"/>
            <w:sz w:val="22"/>
          </w:rPr>
          <w:t>https://docs.github.com/en/organizations/collaborating-with-groups-in-organizations/about-organizations</w:t>
        </w:r>
      </w:hyperlink>
    </w:p>
    <w:p w14:paraId="16C3192E" w14:textId="4D93AA35" w:rsidR="00D10282" w:rsidRDefault="002A0696" w:rsidP="002A0696">
      <w:pPr>
        <w:pStyle w:val="Heading2"/>
      </w:pPr>
      <w:bookmarkStart w:id="6" w:name="_Toc146635575"/>
      <w:r>
        <w:t>S</w:t>
      </w:r>
      <w:r w:rsidRPr="002A0696">
        <w:t>etup</w:t>
      </w:r>
      <w:bookmarkEnd w:id="6"/>
    </w:p>
    <w:p w14:paraId="002AF276" w14:textId="053AC5BE" w:rsidR="00D26EF4" w:rsidRPr="00D26EF4" w:rsidRDefault="00000000" w:rsidP="00D26EF4">
      <w:hyperlink r:id="rId10" w:history="1">
        <w:r w:rsidR="00D26EF4" w:rsidRPr="002C40C0">
          <w:rPr>
            <w:rStyle w:val="Hyperlink"/>
          </w:rPr>
          <w:t>https://docs.github.com/en/organizations/collaborating-with-groups-in-organizations/creating-a-new-organization-from-scratch</w:t>
        </w:r>
      </w:hyperlink>
    </w:p>
    <w:p w14:paraId="6F4FEFAC" w14:textId="47F15DAD" w:rsidR="002A0696" w:rsidRDefault="002A0696" w:rsidP="002A0696">
      <w:pPr>
        <w:pStyle w:val="Heading2"/>
      </w:pPr>
      <w:bookmarkStart w:id="7" w:name="_Toc146635576"/>
      <w:r>
        <w:t>H</w:t>
      </w:r>
      <w:r w:rsidRPr="002A0696">
        <w:t>ow to use Organizations</w:t>
      </w:r>
      <w:bookmarkEnd w:id="7"/>
    </w:p>
    <w:p w14:paraId="6E2380FB" w14:textId="22AB2038" w:rsidR="00D26EF4" w:rsidRDefault="00000000" w:rsidP="00D26EF4">
      <w:hyperlink r:id="rId11" w:history="1">
        <w:r w:rsidR="00D26EF4" w:rsidRPr="00D26EF4">
          <w:rPr>
            <w:rStyle w:val="Hyperlink"/>
          </w:rPr>
          <w:t>https://docs.github.com/organizations</w:t>
        </w:r>
      </w:hyperlink>
    </w:p>
    <w:p w14:paraId="7DE7C19D" w14:textId="77777777" w:rsidR="00736588" w:rsidRPr="00D26EF4" w:rsidRDefault="00736588" w:rsidP="00D26EF4"/>
    <w:p w14:paraId="44186BA8" w14:textId="77777777" w:rsidR="002A0696" w:rsidRDefault="002A0696" w:rsidP="002A0696">
      <w:pPr>
        <w:pStyle w:val="Heading1"/>
      </w:pPr>
      <w:bookmarkStart w:id="8" w:name="_Toc146635577"/>
      <w:r>
        <w:t>Repository settings</w:t>
      </w:r>
      <w:bookmarkEnd w:id="8"/>
    </w:p>
    <w:p w14:paraId="61394F4A" w14:textId="68D1ADD6" w:rsidR="00D26EF4" w:rsidRDefault="00000000" w:rsidP="002A0696">
      <w:hyperlink r:id="rId12" w:history="1">
        <w:r w:rsidR="00D26EF4" w:rsidRPr="002C40C0">
          <w:rPr>
            <w:rStyle w:val="Hyperlink"/>
          </w:rPr>
          <w:t>https://docs.github.com/repositories</w:t>
        </w:r>
      </w:hyperlink>
    </w:p>
    <w:p w14:paraId="4FBB2F20" w14:textId="77777777" w:rsidR="00736588" w:rsidRPr="002A0696" w:rsidRDefault="00736588" w:rsidP="002A0696"/>
    <w:p w14:paraId="1D21CA3E" w14:textId="5E41ECD0" w:rsidR="002A0696" w:rsidRDefault="002A0696" w:rsidP="002A0696">
      <w:pPr>
        <w:pStyle w:val="Heading1"/>
      </w:pPr>
      <w:bookmarkStart w:id="9" w:name="_Toc146635578"/>
      <w:r w:rsidRPr="002A0696">
        <w:t>Merge requests</w:t>
      </w:r>
      <w:bookmarkEnd w:id="9"/>
    </w:p>
    <w:p w14:paraId="77D50058" w14:textId="57F91B7E" w:rsidR="00D26EF4" w:rsidRPr="00D26EF4" w:rsidRDefault="00000000" w:rsidP="00D26EF4">
      <w:hyperlink r:id="rId13" w:history="1">
        <w:r w:rsidR="00D26EF4" w:rsidRPr="002C40C0">
          <w:rPr>
            <w:rStyle w:val="Hyperlink"/>
          </w:rPr>
          <w:t>https://docs.github.com/en/pull-requests/collaborating-with-pull-requests/incorporating-changes-from-a-pull-request/merging-a-pull-request</w:t>
        </w:r>
      </w:hyperlink>
    </w:p>
    <w:p w14:paraId="3C02BFA8" w14:textId="1036AA97" w:rsidR="002A0696" w:rsidRDefault="002A0696" w:rsidP="002A0696">
      <w:pPr>
        <w:pStyle w:val="Heading2"/>
      </w:pPr>
      <w:bookmarkStart w:id="10" w:name="_Toc146635579"/>
      <w:r>
        <w:t>C</w:t>
      </w:r>
      <w:r w:rsidRPr="002A0696">
        <w:t>ode base conflict management</w:t>
      </w:r>
      <w:bookmarkEnd w:id="10"/>
    </w:p>
    <w:p w14:paraId="4F67F10C" w14:textId="2D10B312" w:rsidR="00D26EF4" w:rsidRDefault="00000000" w:rsidP="002A0696">
      <w:hyperlink r:id="rId14" w:history="1">
        <w:r w:rsidR="00D26EF4" w:rsidRPr="00D26EF4">
          <w:rPr>
            <w:rStyle w:val="Hyperlink"/>
          </w:rPr>
          <w:t>https://docs.github.com/en/pull-requests/collaborating-with-pull-requests/addressing-merge-conflicts/about-merge-conflicts</w:t>
        </w:r>
      </w:hyperlink>
    </w:p>
    <w:p w14:paraId="75708457" w14:textId="77777777" w:rsidR="00736588" w:rsidRDefault="00736588" w:rsidP="002A0696"/>
    <w:p w14:paraId="3B4D6E83" w14:textId="3DD5D167" w:rsidR="002A0696" w:rsidRDefault="002A0696" w:rsidP="002A0696">
      <w:pPr>
        <w:pStyle w:val="Heading1"/>
      </w:pPr>
      <w:bookmarkStart w:id="11" w:name="_Toc146635580"/>
      <w:r w:rsidRPr="002A0696">
        <w:t>Label creation with meaningful descriptions</w:t>
      </w:r>
      <w:bookmarkEnd w:id="11"/>
    </w:p>
    <w:p w14:paraId="4897F933" w14:textId="5BA3193A" w:rsidR="002A0696" w:rsidRDefault="00000000" w:rsidP="002A0696">
      <w:hyperlink r:id="rId15" w:history="1">
        <w:r w:rsidR="00D26EF4" w:rsidRPr="002C40C0">
          <w:rPr>
            <w:rStyle w:val="Hyperlink"/>
          </w:rPr>
          <w:t>https://docs.github.com/en/issues/using-labels-and-milestones-to-track-work/managing-labels</w:t>
        </w:r>
      </w:hyperlink>
    </w:p>
    <w:p w14:paraId="40056C3A" w14:textId="77777777" w:rsidR="00D26EF4" w:rsidRPr="002A0696" w:rsidRDefault="00D26EF4" w:rsidP="002A0696"/>
    <w:p w14:paraId="1A31D36F" w14:textId="7707D048" w:rsidR="002A0696" w:rsidRDefault="002A0696" w:rsidP="002A0696">
      <w:pPr>
        <w:pStyle w:val="Heading1"/>
      </w:pPr>
      <w:bookmarkStart w:id="12" w:name="_Toc146635581"/>
      <w:r w:rsidRPr="002A0696">
        <w:t>Creation of issues</w:t>
      </w:r>
      <w:bookmarkEnd w:id="12"/>
    </w:p>
    <w:p w14:paraId="798183C6" w14:textId="4F693E91" w:rsidR="0078531B" w:rsidRPr="0078531B" w:rsidRDefault="00000000" w:rsidP="0078531B">
      <w:hyperlink r:id="rId16" w:history="1">
        <w:r w:rsidR="0078531B" w:rsidRPr="002C40C0">
          <w:rPr>
            <w:rStyle w:val="Hyperlink"/>
          </w:rPr>
          <w:t>https://docs.github.com/en/issues/tracking-your-work-with-issues/about-issues</w:t>
        </w:r>
      </w:hyperlink>
    </w:p>
    <w:p w14:paraId="19147CB5" w14:textId="0AA2F643" w:rsidR="002A0696" w:rsidRDefault="002A0696" w:rsidP="002A0696">
      <w:pPr>
        <w:pStyle w:val="Heading2"/>
      </w:pPr>
      <w:bookmarkStart w:id="13" w:name="_Toc146635582"/>
      <w:r>
        <w:t>C</w:t>
      </w:r>
      <w:r w:rsidRPr="002A0696">
        <w:t>ollaborator assigning</w:t>
      </w:r>
      <w:bookmarkEnd w:id="13"/>
    </w:p>
    <w:p w14:paraId="1EFD1B3D" w14:textId="65414072" w:rsidR="0078531B" w:rsidRPr="0078531B" w:rsidRDefault="00000000" w:rsidP="0078531B">
      <w:hyperlink r:id="rId17" w:history="1">
        <w:r w:rsidR="0078531B" w:rsidRPr="002C40C0">
          <w:rPr>
            <w:rStyle w:val="Hyperlink"/>
          </w:rPr>
          <w:t>https://docs.github.com/en/issues/tracking-your-work-with-issues/assigning-issues-and-pull-requests-to-other-github-users</w:t>
        </w:r>
      </w:hyperlink>
    </w:p>
    <w:p w14:paraId="654AA322" w14:textId="65414072" w:rsidR="002A0696" w:rsidRPr="002A0696" w:rsidRDefault="0078531B" w:rsidP="002A0696">
      <w:pPr>
        <w:pStyle w:val="Heading2"/>
      </w:pPr>
      <w:bookmarkStart w:id="14" w:name="_Toc146635583"/>
      <w:r>
        <w:t>Filtering issues based on l</w:t>
      </w:r>
      <w:r w:rsidR="002A0696" w:rsidRPr="002A0696">
        <w:t xml:space="preserve">abels </w:t>
      </w:r>
      <w:r>
        <w:t>&amp; assignees</w:t>
      </w:r>
      <w:bookmarkEnd w:id="14"/>
    </w:p>
    <w:p w14:paraId="68152259" w14:textId="3C855C48" w:rsidR="0078531B" w:rsidRDefault="00000000" w:rsidP="002A0696">
      <w:hyperlink r:id="rId18" w:history="1">
        <w:r w:rsidR="0078531B" w:rsidRPr="002C40C0">
          <w:rPr>
            <w:rStyle w:val="Hyperlink"/>
          </w:rPr>
          <w:t>https://docs.github.com/en/issues/tracking-your-work-with-issues/filtering-and-searching-issues-and-pull-requests</w:t>
        </w:r>
      </w:hyperlink>
    </w:p>
    <w:p w14:paraId="64C44BFD" w14:textId="77777777" w:rsidR="00736588" w:rsidRDefault="00736588" w:rsidP="002A0696"/>
    <w:p w14:paraId="0D30A197" w14:textId="6CD38D64" w:rsidR="002A0696" w:rsidRDefault="002A0696" w:rsidP="002A0696">
      <w:pPr>
        <w:pStyle w:val="Heading1"/>
      </w:pPr>
      <w:bookmarkStart w:id="15" w:name="_Toc146635584"/>
      <w:r w:rsidRPr="002A0696">
        <w:t>Branch management</w:t>
      </w:r>
      <w:bookmarkEnd w:id="15"/>
    </w:p>
    <w:p w14:paraId="069E0022" w14:textId="59A40E96" w:rsidR="0078531B" w:rsidRPr="0078531B" w:rsidRDefault="00000000" w:rsidP="0078531B">
      <w:hyperlink r:id="rId19" w:history="1">
        <w:r w:rsidR="0078531B" w:rsidRPr="002C40C0">
          <w:rPr>
            <w:rStyle w:val="Hyperlink"/>
          </w:rPr>
          <w:t>https://docs.github.com/en/pull-requests/collaborating-with-pull-requests/proposing-changes-to-your-work-with-pull-requests/creating-and-deleting-branches-within-your-repository</w:t>
        </w:r>
      </w:hyperlink>
    </w:p>
    <w:p w14:paraId="31F8CA5A" w14:textId="14C22C9F" w:rsidR="002A0696" w:rsidRDefault="002A0696" w:rsidP="002A0696">
      <w:pPr>
        <w:pStyle w:val="Heading2"/>
      </w:pPr>
      <w:bookmarkStart w:id="16" w:name="_Toc146635585"/>
      <w:r>
        <w:t>M</w:t>
      </w:r>
      <w:r w:rsidRPr="002A0696">
        <w:t>ain (Live)</w:t>
      </w:r>
      <w:bookmarkEnd w:id="16"/>
    </w:p>
    <w:p w14:paraId="107A53E2" w14:textId="67EF905D" w:rsidR="0078531B" w:rsidRPr="0078531B" w:rsidRDefault="0078531B" w:rsidP="0078531B">
      <w:r>
        <w:t>This should only contain a working copy that is available for demonstration and/or deployment to other machines.</w:t>
      </w:r>
    </w:p>
    <w:p w14:paraId="1F21DA21" w14:textId="5BC57D40" w:rsidR="002A0696" w:rsidRDefault="002A0696" w:rsidP="002A0696">
      <w:pPr>
        <w:pStyle w:val="Heading2"/>
      </w:pPr>
      <w:bookmarkStart w:id="17" w:name="_Toc146635586"/>
      <w:r>
        <w:t>T</w:t>
      </w:r>
      <w:r w:rsidRPr="002A0696">
        <w:t>esting (</w:t>
      </w:r>
      <w:r>
        <w:t>S</w:t>
      </w:r>
      <w:r w:rsidRPr="002A0696">
        <w:t>taging)</w:t>
      </w:r>
      <w:bookmarkEnd w:id="17"/>
    </w:p>
    <w:p w14:paraId="13303D0F" w14:textId="2B27D64B" w:rsidR="0078531B" w:rsidRPr="0078531B" w:rsidRDefault="0078531B" w:rsidP="0078531B">
      <w:r>
        <w:t xml:space="preserve">This is where all pull requests should be targeted for two reasons. First, it keeps a working live copy available </w:t>
      </w:r>
      <w:r w:rsidR="00D869D6">
        <w:t xml:space="preserve">in the main branch </w:t>
      </w:r>
      <w:r>
        <w:t xml:space="preserve">and allows a somewhat manageable type of version control. Second, it allows </w:t>
      </w:r>
      <w:r w:rsidR="00D869D6">
        <w:t xml:space="preserve">multiple </w:t>
      </w:r>
      <w:r>
        <w:t>team members to merge their individual branches to the testing branc</w:t>
      </w:r>
      <w:r w:rsidR="00D869D6">
        <w:t>h without compromising the main branch.</w:t>
      </w:r>
    </w:p>
    <w:p w14:paraId="6B770729" w14:textId="3669CD10" w:rsidR="002A0696" w:rsidRPr="002A0696" w:rsidRDefault="002A0696" w:rsidP="002A0696">
      <w:pPr>
        <w:pStyle w:val="Heading2"/>
      </w:pPr>
      <w:bookmarkStart w:id="18" w:name="_Toc146635587"/>
      <w:r>
        <w:t>I</w:t>
      </w:r>
      <w:r w:rsidRPr="002A0696">
        <w:t>ndividual</w:t>
      </w:r>
      <w:bookmarkEnd w:id="18"/>
    </w:p>
    <w:p w14:paraId="31BB91C2" w14:textId="6DC1F3D9" w:rsidR="002A0696" w:rsidRDefault="00D869D6" w:rsidP="002A0696">
      <w:r>
        <w:t>This is where all incremental development should take place and should in theory keep the main/testing branch clear of “garbage data” that may impact the efficacy of the program or AI.</w:t>
      </w:r>
    </w:p>
    <w:p w14:paraId="2A57D05A" w14:textId="77777777" w:rsidR="00736588" w:rsidRDefault="00736588" w:rsidP="002A0696"/>
    <w:p w14:paraId="63C2573B" w14:textId="1FA60AB6" w:rsidR="002A0696" w:rsidRDefault="002A0696" w:rsidP="002A0696">
      <w:pPr>
        <w:pStyle w:val="Heading1"/>
      </w:pPr>
      <w:bookmarkStart w:id="19" w:name="_Toc146635588"/>
      <w:r w:rsidRPr="002A0696">
        <w:t>Milestone management for achieving sprint targets.</w:t>
      </w:r>
      <w:bookmarkEnd w:id="19"/>
    </w:p>
    <w:p w14:paraId="5E83A6B5" w14:textId="2F269EE7" w:rsidR="0078531B" w:rsidRDefault="00000000" w:rsidP="002A0696">
      <w:hyperlink r:id="rId20" w:history="1">
        <w:r w:rsidR="0078531B" w:rsidRPr="002C40C0">
          <w:rPr>
            <w:rStyle w:val="Hyperlink"/>
          </w:rPr>
          <w:t>https://docs.github.com/en/issues/using-labels-and-milestones-to-track-work/about-milestones</w:t>
        </w:r>
      </w:hyperlink>
    </w:p>
    <w:p w14:paraId="1B9AB9C0" w14:textId="77777777" w:rsidR="00736588" w:rsidRDefault="00736588" w:rsidP="002A0696"/>
    <w:p w14:paraId="6E98533B" w14:textId="77777777" w:rsidR="00736588" w:rsidRDefault="00736588" w:rsidP="002A0696"/>
    <w:p w14:paraId="687588A2" w14:textId="77777777" w:rsidR="00736588" w:rsidRDefault="00736588" w:rsidP="002A0696"/>
    <w:p w14:paraId="7D311853" w14:textId="77777777" w:rsidR="00736588" w:rsidRDefault="00736588" w:rsidP="002A0696"/>
    <w:p w14:paraId="65B1C1C2" w14:textId="77777777" w:rsidR="00711376" w:rsidRDefault="00711376" w:rsidP="002A0696"/>
    <w:p w14:paraId="4FF9E82E" w14:textId="77777777" w:rsidR="00736588" w:rsidRDefault="00736588" w:rsidP="002A0696"/>
    <w:p w14:paraId="3F4742CA" w14:textId="77777777" w:rsidR="00736588" w:rsidRDefault="00736588" w:rsidP="002A0696"/>
    <w:p w14:paraId="7ACCE95C" w14:textId="77777777" w:rsidR="00736588" w:rsidRDefault="00736588" w:rsidP="002A0696"/>
    <w:p w14:paraId="1680247B" w14:textId="77777777" w:rsidR="00736588" w:rsidRDefault="00736588" w:rsidP="002A0696"/>
    <w:p w14:paraId="4E503184" w14:textId="0AE7B09A" w:rsidR="002A0696" w:rsidRDefault="002A0696" w:rsidP="002A0696">
      <w:pPr>
        <w:pStyle w:val="Heading1"/>
      </w:pPr>
      <w:bookmarkStart w:id="20" w:name="_Toc146635589"/>
      <w:r w:rsidRPr="002A0696">
        <w:lastRenderedPageBreak/>
        <w:t>Extra information and resources</w:t>
      </w:r>
      <w:bookmarkEnd w:id="20"/>
    </w:p>
    <w:p w14:paraId="7768657B" w14:textId="6DB74EF8" w:rsidR="002A0696" w:rsidRDefault="00000000" w:rsidP="0078531B">
      <w:pPr>
        <w:pStyle w:val="ListParagraph"/>
        <w:numPr>
          <w:ilvl w:val="0"/>
          <w:numId w:val="16"/>
        </w:numPr>
      </w:pPr>
      <w:hyperlink r:id="rId21" w:history="1">
        <w:r w:rsidR="0078531B" w:rsidRPr="002C40C0">
          <w:rPr>
            <w:rStyle w:val="Hyperlink"/>
          </w:rPr>
          <w:t>https://docs.github.com/en/issues/tracking-your-work-with-issues/quickstart</w:t>
        </w:r>
      </w:hyperlink>
    </w:p>
    <w:p w14:paraId="57D72E66" w14:textId="70095FF3" w:rsidR="0078531B" w:rsidRDefault="00000000" w:rsidP="0078531B">
      <w:pPr>
        <w:pStyle w:val="ListParagraph"/>
        <w:numPr>
          <w:ilvl w:val="0"/>
          <w:numId w:val="16"/>
        </w:numPr>
      </w:pPr>
      <w:hyperlink r:id="rId22" w:history="1">
        <w:r w:rsidR="00CE4B18" w:rsidRPr="002C40C0">
          <w:rPr>
            <w:rStyle w:val="Hyperlink"/>
          </w:rPr>
          <w:t>https://docs.github.com/en/get-started/writing-on-github/getting-started-with-writing-and-formatting-on-github/basic-writing-and-formatting-syntax</w:t>
        </w:r>
      </w:hyperlink>
    </w:p>
    <w:p w14:paraId="4FDA24C6" w14:textId="448E28A7" w:rsidR="00CE4B18" w:rsidRDefault="00000000" w:rsidP="0078531B">
      <w:pPr>
        <w:pStyle w:val="ListParagraph"/>
        <w:numPr>
          <w:ilvl w:val="0"/>
          <w:numId w:val="16"/>
        </w:numPr>
      </w:pPr>
      <w:hyperlink r:id="rId23" w:history="1">
        <w:r w:rsidR="00CE4B18" w:rsidRPr="002C40C0">
          <w:rPr>
            <w:rStyle w:val="Hyperlink"/>
          </w:rPr>
          <w:t>https://docs.github.com/en/pull-requests/committing-changes-to-your-project/creating-and-editing-commits/creating-a-commit-with-multiple-authors</w:t>
        </w:r>
      </w:hyperlink>
    </w:p>
    <w:p w14:paraId="6973FF40" w14:textId="63F42642" w:rsidR="00CE4B18" w:rsidRDefault="00000000" w:rsidP="0078531B">
      <w:pPr>
        <w:pStyle w:val="ListParagraph"/>
        <w:numPr>
          <w:ilvl w:val="0"/>
          <w:numId w:val="16"/>
        </w:numPr>
      </w:pPr>
      <w:hyperlink r:id="rId24" w:history="1">
        <w:r w:rsidR="00CE4B18" w:rsidRPr="002C40C0">
          <w:rPr>
            <w:rStyle w:val="Hyperlink"/>
          </w:rPr>
          <w:t>https://docs.github.com/en/pull-requests/collaborating-with-pull-requests/addressing-merge-conflicts/resolving-a-merge-conflict-on-github</w:t>
        </w:r>
      </w:hyperlink>
    </w:p>
    <w:p w14:paraId="16DFF2F5" w14:textId="0CEA3127" w:rsidR="00CE4B18" w:rsidRDefault="00000000" w:rsidP="0078531B">
      <w:pPr>
        <w:pStyle w:val="ListParagraph"/>
        <w:numPr>
          <w:ilvl w:val="0"/>
          <w:numId w:val="16"/>
        </w:numPr>
      </w:pPr>
      <w:hyperlink r:id="rId25" w:history="1">
        <w:r w:rsidR="00CE4B18" w:rsidRPr="002C40C0">
          <w:rPr>
            <w:rStyle w:val="Hyperlink"/>
          </w:rPr>
          <w:t>https://docs.github.com/en/organizations/collaborating-with-groups-in-organizations/best-practices-for-organizations</w:t>
        </w:r>
      </w:hyperlink>
    </w:p>
    <w:p w14:paraId="375038EE" w14:textId="43994E24" w:rsidR="00CE4B18" w:rsidRDefault="00000000" w:rsidP="0078531B">
      <w:pPr>
        <w:pStyle w:val="ListParagraph"/>
        <w:numPr>
          <w:ilvl w:val="0"/>
          <w:numId w:val="16"/>
        </w:numPr>
      </w:pPr>
      <w:hyperlink r:id="rId26" w:history="1">
        <w:r w:rsidR="00CE4B18" w:rsidRPr="002C40C0">
          <w:rPr>
            <w:rStyle w:val="Hyperlink"/>
          </w:rPr>
          <w:t>https://docs.github.com/en/organizations/organizing-members-into-teams/about-teams</w:t>
        </w:r>
      </w:hyperlink>
    </w:p>
    <w:p w14:paraId="40A74BF9" w14:textId="3734FF5D" w:rsidR="00CE4B18" w:rsidRDefault="00000000" w:rsidP="0078531B">
      <w:pPr>
        <w:pStyle w:val="ListParagraph"/>
        <w:numPr>
          <w:ilvl w:val="0"/>
          <w:numId w:val="16"/>
        </w:numPr>
      </w:pPr>
      <w:hyperlink r:id="rId27" w:history="1">
        <w:r w:rsidR="003D76D0" w:rsidRPr="002C40C0">
          <w:rPr>
            <w:rStyle w:val="Hyperlink"/>
          </w:rPr>
          <w:t>https://docs.github.com/en/organizations/managing-organization-settings/transferring-organization-ownership</w:t>
        </w:r>
      </w:hyperlink>
    </w:p>
    <w:p w14:paraId="7BFEBB8C" w14:textId="5F8C53BB" w:rsidR="003D76D0" w:rsidRDefault="00000000" w:rsidP="0078531B">
      <w:pPr>
        <w:pStyle w:val="ListParagraph"/>
        <w:numPr>
          <w:ilvl w:val="0"/>
          <w:numId w:val="16"/>
        </w:numPr>
      </w:pPr>
      <w:hyperlink r:id="rId28" w:history="1">
        <w:r w:rsidR="003D76D0" w:rsidRPr="002C40C0">
          <w:rPr>
            <w:rStyle w:val="Hyperlink"/>
          </w:rPr>
          <w:t>https://docs.github.com/en/organizations/managing-peoples-access-to-your-organization-with-roles/roles-in-an-organization</w:t>
        </w:r>
      </w:hyperlink>
    </w:p>
    <w:p w14:paraId="2EFE2A20" w14:textId="77777777" w:rsidR="003D76D0" w:rsidRPr="002A0696" w:rsidRDefault="003D76D0" w:rsidP="003D76D0">
      <w:pPr>
        <w:pStyle w:val="ListParagraph"/>
      </w:pPr>
    </w:p>
    <w:sectPr w:rsidR="003D76D0" w:rsidRPr="002A0696">
      <w:footerReference w:type="default" r:id="rId29"/>
      <w:footerReference w:type="first" r:id="rId3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C0FCC" w14:textId="77777777" w:rsidR="00927BAE" w:rsidRDefault="00927BAE" w:rsidP="00C6554A">
      <w:pPr>
        <w:spacing w:before="0" w:after="0" w:line="240" w:lineRule="auto"/>
      </w:pPr>
      <w:r>
        <w:separator/>
      </w:r>
    </w:p>
  </w:endnote>
  <w:endnote w:type="continuationSeparator" w:id="0">
    <w:p w14:paraId="3EB4C5E7" w14:textId="77777777" w:rsidR="00927BAE" w:rsidRDefault="00927BA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8A85" w14:textId="77777777" w:rsidR="00D10282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86F7" w14:textId="0A13017A" w:rsidR="007D7EF0" w:rsidRPr="007D7EF0" w:rsidRDefault="007D7EF0">
    <w:pPr>
      <w:pStyle w:val="Footer"/>
      <w:rPr>
        <w:b/>
        <w:bCs/>
      </w:rPr>
    </w:pPr>
    <w:r w:rsidRPr="007D7EF0">
      <w:rPr>
        <w:b/>
        <w:bCs/>
      </w:rPr>
      <w:ptab w:relativeTo="margin" w:alignment="center" w:leader="none"/>
    </w:r>
    <w:r w:rsidRPr="007D7EF0">
      <w:rPr>
        <w:b/>
        <w:bCs/>
      </w:rPr>
      <w:t>09/23/2023</w:t>
    </w:r>
    <w:r w:rsidRPr="007D7EF0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C48A" w14:textId="77777777" w:rsidR="00927BAE" w:rsidRDefault="00927BA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28179BD" w14:textId="77777777" w:rsidR="00927BAE" w:rsidRDefault="00927BA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A52541"/>
    <w:multiLevelType w:val="hybridMultilevel"/>
    <w:tmpl w:val="F57C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365279">
    <w:abstractNumId w:val="9"/>
  </w:num>
  <w:num w:numId="2" w16cid:durableId="1775322415">
    <w:abstractNumId w:val="8"/>
  </w:num>
  <w:num w:numId="3" w16cid:durableId="350452254">
    <w:abstractNumId w:val="8"/>
  </w:num>
  <w:num w:numId="4" w16cid:durableId="1040933682">
    <w:abstractNumId w:val="9"/>
  </w:num>
  <w:num w:numId="5" w16cid:durableId="1547568546">
    <w:abstractNumId w:val="12"/>
  </w:num>
  <w:num w:numId="6" w16cid:durableId="2106459368">
    <w:abstractNumId w:val="10"/>
  </w:num>
  <w:num w:numId="7" w16cid:durableId="851533881">
    <w:abstractNumId w:val="11"/>
  </w:num>
  <w:num w:numId="8" w16cid:durableId="1539464118">
    <w:abstractNumId w:val="7"/>
  </w:num>
  <w:num w:numId="9" w16cid:durableId="2044288581">
    <w:abstractNumId w:val="6"/>
  </w:num>
  <w:num w:numId="10" w16cid:durableId="1684550570">
    <w:abstractNumId w:val="5"/>
  </w:num>
  <w:num w:numId="11" w16cid:durableId="2037389736">
    <w:abstractNumId w:val="4"/>
  </w:num>
  <w:num w:numId="12" w16cid:durableId="1977946638">
    <w:abstractNumId w:val="3"/>
  </w:num>
  <w:num w:numId="13" w16cid:durableId="1802065814">
    <w:abstractNumId w:val="2"/>
  </w:num>
  <w:num w:numId="14" w16cid:durableId="961349173">
    <w:abstractNumId w:val="1"/>
  </w:num>
  <w:num w:numId="15" w16cid:durableId="1805270012">
    <w:abstractNumId w:val="0"/>
  </w:num>
  <w:num w:numId="16" w16cid:durableId="19747472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B6"/>
    <w:rsid w:val="000D2977"/>
    <w:rsid w:val="00150F8B"/>
    <w:rsid w:val="002554CD"/>
    <w:rsid w:val="00293B83"/>
    <w:rsid w:val="002A0696"/>
    <w:rsid w:val="002B4294"/>
    <w:rsid w:val="00333D0D"/>
    <w:rsid w:val="003D76D0"/>
    <w:rsid w:val="004C049F"/>
    <w:rsid w:val="005000E2"/>
    <w:rsid w:val="0059464A"/>
    <w:rsid w:val="005E332F"/>
    <w:rsid w:val="00637F55"/>
    <w:rsid w:val="006A3CE7"/>
    <w:rsid w:val="00711376"/>
    <w:rsid w:val="00736588"/>
    <w:rsid w:val="0078531B"/>
    <w:rsid w:val="007D7EF0"/>
    <w:rsid w:val="008E2A48"/>
    <w:rsid w:val="00927BAE"/>
    <w:rsid w:val="00A177B6"/>
    <w:rsid w:val="00AE333F"/>
    <w:rsid w:val="00C6554A"/>
    <w:rsid w:val="00CE4B18"/>
    <w:rsid w:val="00D10282"/>
    <w:rsid w:val="00D26EF4"/>
    <w:rsid w:val="00D869D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76296"/>
  <w15:chartTrackingRefBased/>
  <w15:docId w15:val="{D4D7FF65-74DB-46BC-8976-612F9873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88"/>
  </w:style>
  <w:style w:type="paragraph" w:styleId="Heading1">
    <w:name w:val="heading 1"/>
    <w:basedOn w:val="Normal"/>
    <w:next w:val="Normal"/>
    <w:link w:val="Heading1Char"/>
    <w:uiPriority w:val="9"/>
    <w:qFormat/>
    <w:rsid w:val="00736588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588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588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588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588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588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588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5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5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88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36588"/>
    <w:rPr>
      <w:caps/>
      <w:spacing w:val="15"/>
      <w:shd w:val="clear" w:color="auto" w:fill="EEE6F3" w:themeFill="accent1" w:themeFillTint="33"/>
    </w:rPr>
  </w:style>
  <w:style w:type="paragraph" w:customStyle="1" w:styleId="ContactInfo">
    <w:name w:val="Contact Info"/>
    <w:basedOn w:val="Normal"/>
    <w:uiPriority w:val="4"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36588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588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5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36588"/>
    <w:rPr>
      <w:caps/>
      <w:color w:val="595959" w:themeColor="text1" w:themeTint="A6"/>
      <w:spacing w:val="10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36588"/>
    <w:rPr>
      <w:caps/>
      <w:color w:val="593470" w:themeColor="accent1" w:themeShade="7F"/>
      <w:spacing w:val="1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58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588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36588"/>
    <w:rPr>
      <w:b/>
      <w:bCs/>
      <w:caps/>
      <w:color w:val="59347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588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588"/>
    <w:rPr>
      <w:color w:val="AD84C6" w:themeColor="accent1"/>
      <w:sz w:val="24"/>
      <w:szCs w:val="24"/>
    </w:rPr>
  </w:style>
  <w:style w:type="character" w:styleId="IntenseReference">
    <w:name w:val="Intense Reference"/>
    <w:uiPriority w:val="32"/>
    <w:qFormat/>
    <w:rsid w:val="00736588"/>
    <w:rPr>
      <w:b/>
      <w:bCs/>
      <w:i/>
      <w:iCs/>
      <w:caps/>
      <w:color w:val="AD84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588"/>
    <w:rPr>
      <w:b/>
      <w:bCs/>
      <w:color w:val="864EA8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864EA8" w:themeColor="accent1" w:themeShade="BF"/>
        <w:left w:val="single" w:sz="2" w:space="10" w:color="864EA8" w:themeColor="accent1" w:themeShade="BF"/>
        <w:bottom w:val="single" w:sz="2" w:space="10" w:color="864EA8" w:themeColor="accent1" w:themeShade="BF"/>
        <w:right w:val="single" w:sz="2" w:space="10" w:color="864EA8" w:themeColor="accent1" w:themeShade="BF"/>
      </w:pBdr>
      <w:ind w:left="1152" w:right="1152"/>
    </w:pPr>
    <w:rPr>
      <w:i/>
      <w:iCs/>
      <w:color w:val="864EA8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864EA8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2E394D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588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588"/>
    <w:rPr>
      <w:caps/>
      <w:color w:val="864EA8" w:themeColor="accent1" w:themeShade="BF"/>
      <w:spacing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A177B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365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77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69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853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36588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588"/>
    <w:rPr>
      <w:caps/>
      <w:color w:val="864EA8" w:themeColor="accent1" w:themeShade="BF"/>
      <w:spacing w:val="10"/>
    </w:rPr>
  </w:style>
  <w:style w:type="character" w:styleId="Strong">
    <w:name w:val="Strong"/>
    <w:uiPriority w:val="22"/>
    <w:qFormat/>
    <w:rsid w:val="00736588"/>
    <w:rPr>
      <w:b/>
      <w:bCs/>
    </w:rPr>
  </w:style>
  <w:style w:type="character" w:styleId="Emphasis">
    <w:name w:val="Emphasis"/>
    <w:uiPriority w:val="20"/>
    <w:qFormat/>
    <w:rsid w:val="00736588"/>
    <w:rPr>
      <w:caps/>
      <w:color w:val="593470" w:themeColor="accent1" w:themeShade="7F"/>
      <w:spacing w:val="5"/>
    </w:rPr>
  </w:style>
  <w:style w:type="paragraph" w:styleId="NoSpacing">
    <w:name w:val="No Spacing"/>
    <w:uiPriority w:val="1"/>
    <w:qFormat/>
    <w:rsid w:val="007365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658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6588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736588"/>
    <w:rPr>
      <w:i/>
      <w:iCs/>
      <w:color w:val="593470" w:themeColor="accent1" w:themeShade="7F"/>
    </w:rPr>
  </w:style>
  <w:style w:type="character" w:styleId="SubtleReference">
    <w:name w:val="Subtle Reference"/>
    <w:uiPriority w:val="31"/>
    <w:qFormat/>
    <w:rsid w:val="00736588"/>
    <w:rPr>
      <w:b/>
      <w:bCs/>
      <w:color w:val="AD84C6" w:themeColor="accent1"/>
    </w:rPr>
  </w:style>
  <w:style w:type="character" w:styleId="BookTitle">
    <w:name w:val="Book Title"/>
    <w:uiPriority w:val="33"/>
    <w:qFormat/>
    <w:rsid w:val="0073658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github.com/en/pull-requests/collaborating-with-pull-requests/incorporating-changes-from-a-pull-request/merging-a-pull-request" TargetMode="External"/><Relationship Id="rId18" Type="http://schemas.openxmlformats.org/officeDocument/2006/relationships/hyperlink" Target="https://docs.github.com/en/issues/tracking-your-work-with-issues/filtering-and-searching-issues-and-pull-requests" TargetMode="External"/><Relationship Id="rId26" Type="http://schemas.openxmlformats.org/officeDocument/2006/relationships/hyperlink" Target="https://docs.github.com/en/organizations/organizing-members-into-teams/about-team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ithub.com/en/issues/tracking-your-work-with-issues/quickstar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ithub.com/repositories" TargetMode="External"/><Relationship Id="rId17" Type="http://schemas.openxmlformats.org/officeDocument/2006/relationships/hyperlink" Target="https://docs.github.com/en/issues/tracking-your-work-with-issues/assigning-issues-and-pull-requests-to-other-github-users" TargetMode="External"/><Relationship Id="rId25" Type="http://schemas.openxmlformats.org/officeDocument/2006/relationships/hyperlink" Target="https://docs.github.com/en/organizations/collaborating-with-groups-in-organizations/best-practices-for-organiz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ithub.com/en/issues/tracking-your-work-with-issues/about-issues" TargetMode="External"/><Relationship Id="rId20" Type="http://schemas.openxmlformats.org/officeDocument/2006/relationships/hyperlink" Target="https://docs.github.com/en/issues/using-labels-and-milestones-to-track-work/about-milestone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organizations" TargetMode="External"/><Relationship Id="rId24" Type="http://schemas.openxmlformats.org/officeDocument/2006/relationships/hyperlink" Target="https://docs.github.com/en/pull-requests/collaborating-with-pull-requests/addressing-merge-conflicts/resolving-a-merge-conflict-on-github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github.com/en/issues/using-labels-and-milestones-to-track-work/managing-labels" TargetMode="External"/><Relationship Id="rId23" Type="http://schemas.openxmlformats.org/officeDocument/2006/relationships/hyperlink" Target="https://docs.github.com/en/pull-requests/committing-changes-to-your-project/creating-and-editing-commits/creating-a-commit-with-multiple-authors" TargetMode="External"/><Relationship Id="rId28" Type="http://schemas.openxmlformats.org/officeDocument/2006/relationships/hyperlink" Target="https://docs.github.com/en/organizations/managing-peoples-access-to-your-organization-with-roles/roles-in-an-organization" TargetMode="External"/><Relationship Id="rId10" Type="http://schemas.openxmlformats.org/officeDocument/2006/relationships/hyperlink" Target="https://docs.github.com/en/organizations/collaborating-with-groups-in-organizations/creating-a-new-organization-from-scratch" TargetMode="External"/><Relationship Id="rId19" Type="http://schemas.openxmlformats.org/officeDocument/2006/relationships/hyperlink" Target="https://docs.github.com/en/pull-requests/collaborating-with-pull-requests/proposing-changes-to-your-work-with-pull-requests/creating-and-deleting-branches-within-your-repository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ithub.com/en/organizations/collaborating-with-groups-in-organizations/about-organizations" TargetMode="External"/><Relationship Id="rId14" Type="http://schemas.openxmlformats.org/officeDocument/2006/relationships/hyperlink" Target="https://docs.github.com/en/pull-requests/collaborating-with-pull-requests/addressing-merge-conflicts/about-merge-conflicts" TargetMode="External"/><Relationship Id="rId22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27" Type="http://schemas.openxmlformats.org/officeDocument/2006/relationships/hyperlink" Target="https://docs.github.com/en/organizations/managing-organization-settings/transferring-organization-ownership" TargetMode="Externa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th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797FC-3A6F-4439-8D51-CFC95B88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83</TotalTime>
  <Pages>1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brown</dc:creator>
  <cp:keywords/>
  <dc:description/>
  <cp:lastModifiedBy>Taylor Brown</cp:lastModifiedBy>
  <cp:revision>11</cp:revision>
  <dcterms:created xsi:type="dcterms:W3CDTF">2023-09-26T06:23:00Z</dcterms:created>
  <dcterms:modified xsi:type="dcterms:W3CDTF">2023-09-27T03:14:00Z</dcterms:modified>
</cp:coreProperties>
</file>